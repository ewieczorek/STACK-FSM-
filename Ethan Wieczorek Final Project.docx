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C7" w:rsidRDefault="00621722">
      <w:pPr>
        <w:rPr>
          <w:sz w:val="28"/>
        </w:rPr>
      </w:pPr>
      <w:r w:rsidRPr="00621722">
        <w:rPr>
          <w:sz w:val="28"/>
        </w:rPr>
        <w:t>Ethan Wieczorek Final Project: Stack</w:t>
      </w:r>
    </w:p>
    <w:p w:rsidR="00621722" w:rsidRDefault="00621722" w:rsidP="00621722">
      <w:pPr>
        <w:jc w:val="left"/>
        <w:rPr>
          <w:sz w:val="24"/>
        </w:rPr>
      </w:pPr>
      <w:r>
        <w:rPr>
          <w:sz w:val="24"/>
        </w:rPr>
        <w:t>Top level design entity</w:t>
      </w:r>
    </w:p>
    <w:p w:rsidR="00621722" w:rsidRPr="00621722" w:rsidRDefault="00621722" w:rsidP="00621722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2DF" w:rsidRDefault="00621722" w:rsidP="00621722">
      <w:pPr>
        <w:jc w:val="left"/>
      </w:pPr>
      <w:r w:rsidRPr="002E6421">
        <w:rPr>
          <w:b/>
        </w:rPr>
        <w:t>A</w:t>
      </w:r>
      <w:r w:rsidR="00E622DF" w:rsidRPr="002E6421">
        <w:rPr>
          <w:b/>
        </w:rPr>
        <w:t>:</w:t>
      </w:r>
      <w:r w:rsidR="00E622DF">
        <w:t xml:space="preserve"> These four input lines are the pushbuttons. Top to bottom they are: push, pop, popmath, and swap. These are fed into a not gate because push buttons are 0 when being pressed. The not gate then feeds into a D flip flop. This is to help debounce the circuit and keep the one for the entire clock cycle. </w:t>
      </w:r>
      <w:r w:rsidR="002B0562">
        <w:t>These four buttons feed into B.</w:t>
      </w:r>
    </w:p>
    <w:p w:rsidR="002B0562" w:rsidRDefault="002B0562" w:rsidP="00621722">
      <w:pPr>
        <w:jc w:val="left"/>
      </w:pPr>
    </w:p>
    <w:p w:rsidR="002B0562" w:rsidRDefault="002B0562" w:rsidP="00621722">
      <w:pPr>
        <w:jc w:val="left"/>
      </w:pPr>
      <w:r w:rsidRPr="002E6421">
        <w:rPr>
          <w:b/>
        </w:rPr>
        <w:t>B:</w:t>
      </w:r>
      <w:r>
        <w:t xml:space="preserve"> This is the finite state machine. I commented all of my code for this with what I was doing so I’m just including the code. </w:t>
      </w:r>
    </w:p>
    <w:p w:rsidR="002B0562" w:rsidRDefault="002B0562" w:rsidP="00621722">
      <w:pPr>
        <w:jc w:val="left"/>
      </w:pP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>module fsm2(data, math01data, math12data, math23data, reg0, reg1, reg2, reg3, push, pop, popmath, swap, count, donot, out0, out1, out2, out3, load, overflow, underflow, enable);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 xml:space="preserve">input [3:0] data, math01data, math12data, math23data, reg0, reg1, reg2, reg3; </w:t>
      </w:r>
      <w:r w:rsidRPr="002B0562">
        <w:rPr>
          <w:b/>
          <w:color w:val="FF0000"/>
        </w:rPr>
        <w:t>//these lines are all of my input buses.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 xml:space="preserve">input [2:0] count; </w:t>
      </w:r>
      <w:r w:rsidRPr="002B0562">
        <w:rPr>
          <w:b/>
          <w:color w:val="FF0000"/>
        </w:rPr>
        <w:t>//this is my input for the current amount of items in the stack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 xml:space="preserve">input push, pop, popmath, swap, donot; </w:t>
      </w:r>
      <w:r w:rsidRPr="002B0562">
        <w:rPr>
          <w:b/>
          <w:color w:val="FF0000"/>
        </w:rPr>
        <w:t>//these are the push buttons. donot activates on the negative edge of the button presses.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>output reg [3:0] out0;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>output reg [3:0] out1;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>output reg [3:0] out2;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>output reg [3:0] out3;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  <w:color w:val="FF0000"/>
        </w:rPr>
        <w:t>//all output registers for parallel access register.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 xml:space="preserve">output reg load, overflow, underflow; 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 xml:space="preserve">//load becomes 1 when you want to write to the access register 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 xml:space="preserve">output reg [3:0] enable; </w:t>
      </w:r>
      <w:r w:rsidRPr="002B0562">
        <w:rPr>
          <w:b/>
          <w:color w:val="FF0000"/>
        </w:rPr>
        <w:t>//this is telling which seven segment displays to turn on.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>reg en0, en1, en2, en3</w:t>
      </w:r>
      <w:r w:rsidRPr="002B0562">
        <w:rPr>
          <w:b/>
          <w:color w:val="FF0000"/>
        </w:rPr>
        <w:t>; //this is temporary storage for enable.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lastRenderedPageBreak/>
        <w:tab/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>always @(push or pop or popmath or swap or donot)</w:t>
      </w:r>
      <w:r w:rsidRPr="002B0562">
        <w:rPr>
          <w:b/>
          <w:color w:val="FF0000"/>
        </w:rPr>
        <w:t xml:space="preserve"> //the code underneath here will run whenever any of these hit a positive edge.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  <w:t xml:space="preserve">if(donot) </w:t>
      </w:r>
      <w:r w:rsidRPr="002B0562">
        <w:rPr>
          <w:b/>
          <w:color w:val="FF0000"/>
        </w:rPr>
        <w:t>//first of all, if donot is 1 (all buttons are 0) i want it to do nothing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>begin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load &lt;= 1'b0; </w:t>
      </w:r>
      <w:r w:rsidRPr="002B0562">
        <w:rPr>
          <w:b/>
          <w:color w:val="FF0000"/>
        </w:rPr>
        <w:t>//don't load the registers, in other words, do nothing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 xml:space="preserve">else if(push) </w:t>
      </w:r>
      <w:r w:rsidRPr="002B0562">
        <w:rPr>
          <w:b/>
          <w:color w:val="FF0000"/>
        </w:rPr>
        <w:t>//otherwise if push is one it will write to the first open register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  <w:color w:val="FF0000"/>
        </w:rPr>
        <w:tab/>
      </w:r>
      <w:r w:rsidRPr="002B0562">
        <w:rPr>
          <w:b/>
          <w:color w:val="FF0000"/>
        </w:rPr>
        <w:tab/>
        <w:t xml:space="preserve">begin 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  <w:color w:val="FF0000"/>
        </w:rPr>
        <w:t>//the following cases are my FSM, each case represents what the "count" is currently at. The count represents how many items are currently stored.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case (count) 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0:begin </w:t>
      </w:r>
      <w:r w:rsidRPr="002B0562">
        <w:rPr>
          <w:b/>
          <w:color w:val="FF0000"/>
        </w:rPr>
        <w:t>//0 items stored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data</w:t>
      </w:r>
      <w:r w:rsidRPr="002B0562">
        <w:rPr>
          <w:b/>
          <w:color w:val="FF0000"/>
        </w:rPr>
        <w:t>; //data goes in first register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overflow &lt;= 1'b0; </w:t>
      </w:r>
      <w:r w:rsidRPr="002B0562">
        <w:rPr>
          <w:b/>
          <w:color w:val="FF0000"/>
        </w:rPr>
        <w:t>//overflow and underflow are off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en0 &lt;= 1'b1; </w:t>
      </w:r>
      <w:r w:rsidRPr="002B0562">
        <w:rPr>
          <w:b/>
          <w:color w:val="FF0000"/>
        </w:rPr>
        <w:t>//first seven segment display becomes enabled.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1:begin </w:t>
      </w:r>
      <w:r w:rsidRPr="002B0562">
        <w:rPr>
          <w:b/>
          <w:color w:val="FF0000"/>
        </w:rPr>
        <w:t>//1 item in the stack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</w:t>
      </w:r>
      <w:r w:rsidRPr="002B0562">
        <w:rPr>
          <w:b/>
          <w:color w:val="FF0000"/>
        </w:rPr>
        <w:t>; //first register stays the same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out1 &lt;= data; </w:t>
      </w:r>
      <w:r w:rsidRPr="002B0562">
        <w:rPr>
          <w:b/>
          <w:color w:val="FF0000"/>
        </w:rPr>
        <w:t>//data goes in second register.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en1 &lt;= 1'b1; </w:t>
      </w:r>
      <w:r w:rsidRPr="002B0562">
        <w:rPr>
          <w:b/>
          <w:color w:val="FF0000"/>
        </w:rPr>
        <w:t>//second display is turned on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2:begin  </w:t>
      </w:r>
      <w:r w:rsidRPr="002B0562">
        <w:rPr>
          <w:b/>
          <w:color w:val="FF0000"/>
        </w:rPr>
        <w:t>//2 items in the stack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out0 &lt;= reg0; </w:t>
      </w:r>
      <w:r w:rsidRPr="002B0562">
        <w:rPr>
          <w:b/>
          <w:color w:val="FF0000"/>
        </w:rPr>
        <w:t>//first 2 registers stay the same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out2 &lt;= data; </w:t>
      </w:r>
      <w:r w:rsidRPr="002B0562">
        <w:rPr>
          <w:b/>
          <w:color w:val="FF0000"/>
        </w:rPr>
        <w:t>//data goes in thrid register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en2 &lt;= 1;</w:t>
      </w:r>
      <w:r w:rsidRPr="002B0562">
        <w:rPr>
          <w:b/>
          <w:color w:val="FF0000"/>
        </w:rPr>
        <w:t xml:space="preserve"> //third display turns on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3:begin  </w:t>
      </w:r>
      <w:r w:rsidRPr="002B0562">
        <w:rPr>
          <w:b/>
          <w:color w:val="FF0000"/>
        </w:rPr>
        <w:t>//3 items in stack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out0 &lt;= reg0; </w:t>
      </w:r>
      <w:r w:rsidRPr="002B0562">
        <w:rPr>
          <w:b/>
          <w:color w:val="FF0000"/>
        </w:rPr>
        <w:t>//first 3 registers all stay the same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out2 &lt;= reg2;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out3 &lt;= data; </w:t>
      </w:r>
      <w:r w:rsidRPr="002B0562">
        <w:rPr>
          <w:b/>
          <w:color w:val="FF0000"/>
        </w:rPr>
        <w:t>//data goes in the fourth one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en3 &lt;= 1'b1;</w:t>
      </w:r>
      <w:r w:rsidRPr="002B0562">
        <w:rPr>
          <w:b/>
          <w:color w:val="FF0000"/>
        </w:rPr>
        <w:t xml:space="preserve"> //fourth display turned on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4, 5, 6, 7:begin</w:t>
      </w:r>
      <w:r w:rsidRPr="002B0562">
        <w:rPr>
          <w:b/>
          <w:color w:val="FF0000"/>
        </w:rPr>
        <w:t xml:space="preserve"> //if the count is any higher it should set off overflow, and all registers should stay the same.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lastRenderedPageBreak/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out2 &lt;= reg2;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out3 &lt;= reg3;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endcase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  <w:color w:val="FF0000"/>
        </w:rPr>
        <w:t>//all code above this has been blocked code. meaning that verilog will go through the code and store everything you want it to do until you reach the end statement.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  <w:color w:val="FF0000"/>
        </w:rPr>
        <w:tab/>
      </w:r>
      <w:r w:rsidRPr="002B0562">
        <w:rPr>
          <w:b/>
          <w:color w:val="FF0000"/>
        </w:rPr>
        <w:tab/>
      </w:r>
      <w:r w:rsidRPr="002B0562">
        <w:rPr>
          <w:b/>
          <w:color w:val="FF0000"/>
        </w:rPr>
        <w:tab/>
        <w:t>//after the block ends the two lines below this will run unblocked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  <w:color w:val="FF0000"/>
        </w:rPr>
        <w:tab/>
      </w:r>
      <w:r w:rsidRPr="002B0562">
        <w:rPr>
          <w:b/>
          <w:color w:val="FF0000"/>
        </w:rPr>
        <w:tab/>
      </w:r>
      <w:r w:rsidRPr="002B0562">
        <w:rPr>
          <w:b/>
          <w:color w:val="FF0000"/>
        </w:rPr>
        <w:tab/>
        <w:t>//it will enable the displays and write to the registers.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enable = {en3,en2,en1,en0};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load 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>else if(pop)</w:t>
      </w:r>
      <w:r w:rsidRPr="002B0562">
        <w:rPr>
          <w:b/>
          <w:color w:val="FF0000"/>
        </w:rPr>
        <w:t xml:space="preserve"> //if it wasn't a push we check to see if it was a pop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 xml:space="preserve">begin 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case (count) 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0:begin</w:t>
      </w:r>
      <w:r w:rsidRPr="002B0562">
        <w:rPr>
          <w:b/>
          <w:color w:val="FF0000"/>
        </w:rPr>
        <w:t xml:space="preserve"> //if the count is 0, underflow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1'b1;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  <w:r w:rsidRPr="002B0562">
        <w:rPr>
          <w:b/>
        </w:rPr>
        <w:tab/>
      </w:r>
      <w:r w:rsidRPr="002B0562">
        <w:rPr>
          <w:b/>
          <w:color w:val="FF0000"/>
        </w:rPr>
        <w:t>//if the count is 1, display 1 gets turned off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1:begin 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en0 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2:begin </w:t>
      </w:r>
      <w:r w:rsidRPr="002B0562">
        <w:rPr>
          <w:b/>
          <w:color w:val="FF0000"/>
        </w:rPr>
        <w:t>//if the count is 2, display 2 gets turned off, 1 stays the same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en1 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3:begin </w:t>
      </w:r>
      <w:r w:rsidRPr="002B0562">
        <w:rPr>
          <w:b/>
          <w:color w:val="FF0000"/>
        </w:rPr>
        <w:t xml:space="preserve">//if the count is 3, display 3 gets turned off, 1 &amp; 2 stay the </w:t>
      </w:r>
      <w:r w:rsidRPr="00141EB2">
        <w:rPr>
          <w:b/>
          <w:color w:val="FF0000"/>
        </w:rPr>
        <w:t>same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en2 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4:begin</w:t>
      </w:r>
      <w:r w:rsidRPr="002B0562">
        <w:rPr>
          <w:b/>
          <w:color w:val="FF0000"/>
        </w:rPr>
        <w:t xml:space="preserve"> //if count is 4, display 4 turns off, 1-3 stay the same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lastRenderedPageBreak/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out2 &lt;= reg2;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en3 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5, 6, 7:begin</w:t>
      </w:r>
      <w:r w:rsidRPr="002B0562">
        <w:rPr>
          <w:b/>
          <w:color w:val="FF0000"/>
        </w:rPr>
        <w:t xml:space="preserve"> //these cases should never happen, they are all overflow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out2 &lt;= reg2;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out3 &lt;= reg3;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endcase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enable = {en3,en2,en1,en0};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load 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>else if(popmath)</w:t>
      </w:r>
      <w:r w:rsidRPr="002B0562">
        <w:rPr>
          <w:b/>
          <w:color w:val="FF0000"/>
        </w:rPr>
        <w:t xml:space="preserve"> //otherwise if popmath was pressed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 xml:space="preserve">begin 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case (count) 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0:begin </w:t>
      </w:r>
      <w:r w:rsidRPr="002B0562">
        <w:rPr>
          <w:b/>
          <w:color w:val="FF0000"/>
        </w:rPr>
        <w:t>//if count is 0, underflow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  <w:r w:rsidRPr="002B0562">
        <w:rPr>
          <w:b/>
        </w:rPr>
        <w:tab/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1:begin</w:t>
      </w:r>
      <w:r w:rsidRPr="002B0562">
        <w:rPr>
          <w:b/>
          <w:color w:val="FF0000"/>
        </w:rPr>
        <w:t xml:space="preserve"> //if count is 1, underflow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2:begin </w:t>
      </w:r>
      <w:r w:rsidRPr="002B0562">
        <w:rPr>
          <w:b/>
          <w:color w:val="FF0000"/>
        </w:rPr>
        <w:t>//if count is 2, reg 1 becomes the math data from 1 and 2.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math01data;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en1 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end </w:t>
      </w:r>
    </w:p>
    <w:p w:rsidR="002B0562" w:rsidRPr="002B0562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3:begin</w:t>
      </w:r>
      <w:r w:rsidRPr="002B0562">
        <w:rPr>
          <w:b/>
          <w:color w:val="FF0000"/>
        </w:rPr>
        <w:t xml:space="preserve"> //if count is 3, reg 2 becomes the math from 2 and 3.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math12data;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en2 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4:begin </w:t>
      </w:r>
      <w:r w:rsidRPr="006C546D">
        <w:rPr>
          <w:b/>
          <w:color w:val="FF0000"/>
        </w:rPr>
        <w:t>//if count is 4, reg 3 becomes the math between 3 and 4.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lastRenderedPageBreak/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out2 &lt;= math23data;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en3 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5, 6, 7:begin </w:t>
      </w:r>
      <w:r w:rsidRPr="006C546D">
        <w:rPr>
          <w:b/>
          <w:color w:val="FF0000"/>
        </w:rPr>
        <w:t>//these cases should never happen, they are all overflow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endcase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enable = {en3,en2,en1,en0};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load = 1'b1; </w:t>
      </w:r>
      <w:r w:rsidRPr="006C546D">
        <w:rPr>
          <w:b/>
          <w:color w:val="FF0000"/>
        </w:rPr>
        <w:t>//load the blocked code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  <w:t xml:space="preserve">else if(swap) </w:t>
      </w:r>
      <w:r w:rsidRPr="006C546D">
        <w:rPr>
          <w:b/>
          <w:color w:val="FF0000"/>
        </w:rPr>
        <w:t>//if swap is 1, we are going to be swapping the top two items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  <w:t xml:space="preserve">begin </w:t>
      </w:r>
      <w:r w:rsidRPr="006C546D">
        <w:rPr>
          <w:b/>
          <w:color w:val="FF0000"/>
        </w:rPr>
        <w:t>//the size of the stack should never change from swapping numbers so there is no mention of enable in here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case (count) 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0:begin </w:t>
      </w:r>
      <w:r w:rsidRPr="006C546D">
        <w:rPr>
          <w:b/>
          <w:color w:val="FF0000"/>
        </w:rPr>
        <w:t>//if count is 0, underflow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  <w:r w:rsidRPr="002B0562">
        <w:rPr>
          <w:b/>
        </w:rPr>
        <w:tab/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1:begin </w:t>
      </w:r>
      <w:r w:rsidRPr="006C546D">
        <w:rPr>
          <w:b/>
          <w:color w:val="FF0000"/>
        </w:rPr>
        <w:t>//if count is 1, underflow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2:begin </w:t>
      </w:r>
      <w:r w:rsidRPr="006C546D">
        <w:rPr>
          <w:b/>
          <w:color w:val="FF0000"/>
        </w:rPr>
        <w:t>//if count is 2, swap 1 and 2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3:begin </w:t>
      </w:r>
      <w:r w:rsidRPr="006C546D">
        <w:rPr>
          <w:b/>
          <w:color w:val="FF0000"/>
        </w:rPr>
        <w:t>//if count is 3, swap 2 and 3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reg2;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out2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4:begin</w:t>
      </w:r>
      <w:r w:rsidRPr="006C546D">
        <w:rPr>
          <w:b/>
          <w:color w:val="FF0000"/>
        </w:rPr>
        <w:t xml:space="preserve"> //if count is 4, swap 3 and 4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out0 &lt;= reg0;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out1 &lt;= reg1;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out2 &lt;= reg3;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out3 &lt;= reg2;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lastRenderedPageBreak/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underflow &lt;= 1'b0;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 xml:space="preserve">5, 6, 7:begin </w:t>
      </w:r>
      <w:r w:rsidRPr="006C546D">
        <w:rPr>
          <w:b/>
          <w:color w:val="FF0000"/>
        </w:rPr>
        <w:t>//these cases should never happen, they are all overflow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overflow &lt;= 1'b1;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endcase</w:t>
      </w:r>
    </w:p>
    <w:p w:rsidR="002B0562" w:rsidRPr="006C546D" w:rsidRDefault="002B0562" w:rsidP="002B0562">
      <w:pPr>
        <w:jc w:val="left"/>
        <w:rPr>
          <w:b/>
          <w:color w:val="FF0000"/>
        </w:rPr>
      </w:pPr>
      <w:r w:rsidRPr="002B0562">
        <w:rPr>
          <w:b/>
        </w:rPr>
        <w:tab/>
      </w:r>
      <w:r w:rsidRPr="002B0562">
        <w:rPr>
          <w:b/>
        </w:rPr>
        <w:tab/>
      </w:r>
      <w:r w:rsidRPr="002B0562">
        <w:rPr>
          <w:b/>
        </w:rPr>
        <w:tab/>
        <w:t>load = 1'b1;</w:t>
      </w:r>
      <w:r w:rsidRPr="006C546D">
        <w:rPr>
          <w:b/>
          <w:color w:val="FF0000"/>
        </w:rPr>
        <w:t xml:space="preserve"> //load the blocked code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  <w:t>end</w:t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ab/>
      </w:r>
      <w:r w:rsidRPr="002B0562">
        <w:rPr>
          <w:b/>
        </w:rPr>
        <w:tab/>
      </w:r>
    </w:p>
    <w:p w:rsidR="002B0562" w:rsidRPr="002B0562" w:rsidRDefault="002B0562" w:rsidP="002B0562">
      <w:pPr>
        <w:jc w:val="left"/>
        <w:rPr>
          <w:b/>
        </w:rPr>
      </w:pPr>
      <w:r w:rsidRPr="002B0562">
        <w:rPr>
          <w:b/>
        </w:rPr>
        <w:t>endmodule</w:t>
      </w:r>
    </w:p>
    <w:p w:rsidR="002B0562" w:rsidRDefault="002B0562" w:rsidP="00621722">
      <w:pPr>
        <w:jc w:val="left"/>
      </w:pPr>
    </w:p>
    <w:p w:rsidR="002B0562" w:rsidRDefault="00D20B2B" w:rsidP="00621722">
      <w:pPr>
        <w:jc w:val="left"/>
      </w:pPr>
      <w:r w:rsidRPr="002E6421">
        <w:rPr>
          <w:b/>
        </w:rPr>
        <w:t>C:</w:t>
      </w:r>
      <w:r>
        <w:t xml:space="preserve"> This feeds into the donot in B.</w:t>
      </w:r>
    </w:p>
    <w:p w:rsidR="00C51E67" w:rsidRDefault="00C51E67" w:rsidP="00621722">
      <w:pPr>
        <w:jc w:val="left"/>
      </w:pPr>
    </w:p>
    <w:p w:rsidR="00C51E67" w:rsidRDefault="00C51E67" w:rsidP="00621722">
      <w:pPr>
        <w:jc w:val="left"/>
      </w:pPr>
      <w:r w:rsidRPr="002E6421">
        <w:rPr>
          <w:b/>
        </w:rPr>
        <w:t>D:</w:t>
      </w:r>
      <w:r>
        <w:t xml:space="preserve"> These are the adder/subtracters from lab 7. When addorsub (mapped to switch 0) is 0, you add, when it is 1, you subtract.</w:t>
      </w:r>
    </w:p>
    <w:p w:rsidR="00E24496" w:rsidRDefault="00E24496" w:rsidP="00621722">
      <w:pPr>
        <w:jc w:val="left"/>
      </w:pPr>
      <w:r>
        <w:rPr>
          <w:noProof/>
        </w:rPr>
        <w:drawing>
          <wp:inline distT="0" distB="0" distL="0" distR="0" wp14:anchorId="24ABFB74" wp14:editId="117929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96" w:rsidRDefault="00E24496" w:rsidP="00621722">
      <w:pPr>
        <w:jc w:val="left"/>
      </w:pPr>
    </w:p>
    <w:p w:rsidR="00E24496" w:rsidRDefault="00E24496" w:rsidP="00621722">
      <w:pPr>
        <w:jc w:val="left"/>
      </w:pPr>
      <w:r>
        <w:rPr>
          <w:noProof/>
        </w:rPr>
        <w:lastRenderedPageBreak/>
        <w:drawing>
          <wp:inline distT="0" distB="0" distL="0" distR="0" wp14:anchorId="16873ED5" wp14:editId="35213FB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96" w:rsidRDefault="00E24496" w:rsidP="00621722">
      <w:pPr>
        <w:jc w:val="left"/>
      </w:pPr>
    </w:p>
    <w:p w:rsidR="00E24496" w:rsidRDefault="00E24496" w:rsidP="00E24496">
      <w:pPr>
        <w:jc w:val="left"/>
      </w:pPr>
      <w:r>
        <w:t>module Lab6Step0(X,Y,Cin,Cout,S);</w:t>
      </w:r>
    </w:p>
    <w:p w:rsidR="00E24496" w:rsidRDefault="00E24496" w:rsidP="00E24496">
      <w:pPr>
        <w:jc w:val="left"/>
      </w:pPr>
      <w:r>
        <w:t>input Cin, X, Y;</w:t>
      </w:r>
    </w:p>
    <w:p w:rsidR="00E24496" w:rsidRDefault="00E24496" w:rsidP="00E24496">
      <w:pPr>
        <w:jc w:val="left"/>
      </w:pPr>
      <w:r>
        <w:t>output Cout, S;</w:t>
      </w:r>
    </w:p>
    <w:p w:rsidR="00E24496" w:rsidRDefault="00E24496" w:rsidP="00E24496">
      <w:pPr>
        <w:jc w:val="left"/>
      </w:pPr>
    </w:p>
    <w:p w:rsidR="00E24496" w:rsidRDefault="00E24496" w:rsidP="00E24496">
      <w:pPr>
        <w:jc w:val="left"/>
      </w:pPr>
      <w:r>
        <w:t>assign S = (~X&amp;~Y&amp;Cin)|(~X&amp;Y&amp;~Cin)|(X&amp;~Y&amp;~Cin)|(X&amp;Y&amp;Cin);</w:t>
      </w:r>
    </w:p>
    <w:p w:rsidR="00E24496" w:rsidRDefault="00E24496" w:rsidP="00E24496">
      <w:pPr>
        <w:jc w:val="left"/>
      </w:pPr>
    </w:p>
    <w:p w:rsidR="00E24496" w:rsidRDefault="00E24496" w:rsidP="00E24496">
      <w:pPr>
        <w:jc w:val="left"/>
      </w:pPr>
      <w:r>
        <w:t>assign Cout = (Y&amp;Cin)|(X&amp;Y)|(X&amp;Cin);</w:t>
      </w:r>
    </w:p>
    <w:p w:rsidR="00E24496" w:rsidRDefault="00E24496" w:rsidP="00E24496">
      <w:pPr>
        <w:jc w:val="left"/>
      </w:pPr>
    </w:p>
    <w:p w:rsidR="00E24496" w:rsidRDefault="00E24496" w:rsidP="00E24496">
      <w:pPr>
        <w:jc w:val="left"/>
      </w:pPr>
      <w:r>
        <w:t>endmodule</w:t>
      </w:r>
    </w:p>
    <w:p w:rsidR="00226986" w:rsidRDefault="00226986" w:rsidP="00E24496">
      <w:pPr>
        <w:jc w:val="left"/>
      </w:pPr>
    </w:p>
    <w:p w:rsidR="00226986" w:rsidRDefault="00226986" w:rsidP="00E24496">
      <w:pPr>
        <w:jc w:val="left"/>
      </w:pPr>
      <w:r w:rsidRPr="002E6421">
        <w:rPr>
          <w:b/>
        </w:rPr>
        <w:t>E:</w:t>
      </w:r>
      <w:r>
        <w:t xml:space="preserve"> This is 4 parallel access registers.</w:t>
      </w:r>
    </w:p>
    <w:p w:rsidR="001858B6" w:rsidRDefault="001858B6" w:rsidP="00E24496">
      <w:pPr>
        <w:jc w:val="left"/>
      </w:pPr>
      <w:r>
        <w:rPr>
          <w:noProof/>
        </w:rPr>
        <w:lastRenderedPageBreak/>
        <w:drawing>
          <wp:inline distT="0" distB="0" distL="0" distR="0" wp14:anchorId="10FB26C0" wp14:editId="456DBA5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EC5">
        <w:rPr>
          <w:noProof/>
        </w:rPr>
        <w:drawing>
          <wp:inline distT="0" distB="0" distL="0" distR="0" wp14:anchorId="60FFB1B9" wp14:editId="0BECD44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C5" w:rsidRDefault="00996EC5" w:rsidP="00E24496">
      <w:pPr>
        <w:jc w:val="left"/>
      </w:pPr>
    </w:p>
    <w:p w:rsidR="00996EC5" w:rsidRDefault="00996EC5" w:rsidP="00E24496">
      <w:pPr>
        <w:jc w:val="left"/>
      </w:pPr>
      <w:r w:rsidRPr="002E6421">
        <w:rPr>
          <w:b/>
        </w:rPr>
        <w:t>F:</w:t>
      </w:r>
      <w:r>
        <w:t xml:space="preserve"> The four seven segment displays. They are only on when enable = 1, otherwise they display 7’b111111.</w:t>
      </w:r>
    </w:p>
    <w:p w:rsidR="005925BF" w:rsidRDefault="005925BF" w:rsidP="00E24496">
      <w:pPr>
        <w:jc w:val="left"/>
      </w:pPr>
    </w:p>
    <w:p w:rsidR="005925BF" w:rsidRDefault="005925BF" w:rsidP="005925BF">
      <w:pPr>
        <w:jc w:val="left"/>
      </w:pPr>
      <w:r>
        <w:t>module seven_seg_decoder(in,A,B,C,D,E,F,G,enable);</w:t>
      </w:r>
    </w:p>
    <w:p w:rsidR="005925BF" w:rsidRDefault="005925BF" w:rsidP="005925BF">
      <w:pPr>
        <w:jc w:val="left"/>
      </w:pPr>
      <w:r>
        <w:tab/>
        <w:t>input [3:0] in;</w:t>
      </w:r>
    </w:p>
    <w:p w:rsidR="005925BF" w:rsidRDefault="005925BF" w:rsidP="005925BF">
      <w:pPr>
        <w:jc w:val="left"/>
      </w:pPr>
      <w:r>
        <w:tab/>
        <w:t>input enable;</w:t>
      </w:r>
    </w:p>
    <w:p w:rsidR="005925BF" w:rsidRDefault="005925BF" w:rsidP="005925BF">
      <w:pPr>
        <w:jc w:val="left"/>
      </w:pPr>
      <w:r>
        <w:tab/>
        <w:t>output A,B,C,D,E,F,G;</w:t>
      </w:r>
    </w:p>
    <w:p w:rsidR="005925BF" w:rsidRDefault="005925BF" w:rsidP="005925BF">
      <w:pPr>
        <w:jc w:val="left"/>
      </w:pPr>
      <w:r>
        <w:lastRenderedPageBreak/>
        <w:tab/>
        <w:t>reg [6:0] DISPLAY;</w:t>
      </w:r>
    </w:p>
    <w:p w:rsidR="00436A35" w:rsidRDefault="00436A35" w:rsidP="005925BF">
      <w:pPr>
        <w:jc w:val="left"/>
      </w:pPr>
    </w:p>
    <w:p w:rsidR="005925BF" w:rsidRDefault="005925BF" w:rsidP="005925BF">
      <w:pPr>
        <w:jc w:val="left"/>
      </w:pPr>
      <w:r>
        <w:tab/>
        <w:t>always @(in[3] or in[2] or in[1] or in[0])</w:t>
      </w:r>
    </w:p>
    <w:p w:rsidR="005925BF" w:rsidRDefault="005925BF" w:rsidP="005925BF">
      <w:pPr>
        <w:jc w:val="left"/>
      </w:pPr>
      <w:r>
        <w:tab/>
        <w:t xml:space="preserve">begin </w:t>
      </w:r>
    </w:p>
    <w:p w:rsidR="005925BF" w:rsidRDefault="005925BF" w:rsidP="005925BF">
      <w:pPr>
        <w:jc w:val="left"/>
      </w:pPr>
      <w:r>
        <w:tab/>
      </w:r>
      <w:r>
        <w:tab/>
        <w:t>if(enable == 1'b1)</w:t>
      </w:r>
    </w:p>
    <w:p w:rsidR="005925BF" w:rsidRDefault="005925BF" w:rsidP="005925BF">
      <w:pPr>
        <w:jc w:val="left"/>
      </w:pPr>
      <w:r>
        <w:tab/>
      </w:r>
      <w:r>
        <w:tab/>
        <w:t>begin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  <w:t xml:space="preserve">case ({in[3],in[2],in[1],in[0]}) 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4'b0000: DISPLAY = 7'b0000001;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4'b0001: DISPLAY = 7'b1001111;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4'b0010: DISPLAY = 7'b0010010;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4'b0011: DISPLAY = 7'b0000110;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4'b0100: DISPLAY = 7'b1001100;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4'b0101: DISPLAY = 7'b0100100;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4'b0110: DISPLAY = 7'b0100000;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4'b0111: DISPLAY = 7'b0001111;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4'b1000: DISPLAY = 7'b0000000;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4'b1001: DISPLAY = 7'b0000100;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4'b1010: DISPLAY = 7'b0001000;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4'b1011: DISPLAY = 7'b1100000;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4'b1100: DISPLAY = 7'b0110001;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4'b1101: DISPLAY = 7'b1000010;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4'b1110: DISPLAY = 7'b0110000;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</w:r>
      <w:r>
        <w:tab/>
        <w:t>4'b1111: DISPLAY = 7'b0111000;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  <w:t>endcase</w:t>
      </w:r>
    </w:p>
    <w:p w:rsidR="005925BF" w:rsidRDefault="005925BF" w:rsidP="005925BF">
      <w:pPr>
        <w:jc w:val="left"/>
      </w:pPr>
      <w:r>
        <w:tab/>
      </w:r>
      <w:r>
        <w:tab/>
        <w:t>end</w:t>
      </w:r>
    </w:p>
    <w:p w:rsidR="005925BF" w:rsidRDefault="005925BF" w:rsidP="005925BF">
      <w:pPr>
        <w:jc w:val="left"/>
      </w:pPr>
      <w:r>
        <w:tab/>
      </w:r>
      <w:r>
        <w:tab/>
        <w:t>else</w:t>
      </w:r>
    </w:p>
    <w:p w:rsidR="005925BF" w:rsidRDefault="005925BF" w:rsidP="005925BF">
      <w:pPr>
        <w:jc w:val="left"/>
      </w:pPr>
      <w:r>
        <w:tab/>
      </w:r>
      <w:r>
        <w:tab/>
        <w:t xml:space="preserve">begin </w:t>
      </w:r>
    </w:p>
    <w:p w:rsidR="005925BF" w:rsidRDefault="005925BF" w:rsidP="005925BF">
      <w:pPr>
        <w:jc w:val="left"/>
      </w:pPr>
      <w:r>
        <w:tab/>
      </w:r>
      <w:r>
        <w:tab/>
      </w:r>
      <w:r>
        <w:tab/>
        <w:t>DISPLAY = 7'b1111111;</w:t>
      </w:r>
    </w:p>
    <w:p w:rsidR="005925BF" w:rsidRDefault="005925BF" w:rsidP="005925BF">
      <w:pPr>
        <w:jc w:val="left"/>
      </w:pPr>
      <w:r>
        <w:tab/>
      </w:r>
      <w:r>
        <w:tab/>
        <w:t>end</w:t>
      </w:r>
    </w:p>
    <w:p w:rsidR="005925BF" w:rsidRDefault="005925BF" w:rsidP="005925BF">
      <w:pPr>
        <w:jc w:val="left"/>
      </w:pPr>
      <w:r>
        <w:tab/>
        <w:t xml:space="preserve">end </w:t>
      </w:r>
    </w:p>
    <w:p w:rsidR="005925BF" w:rsidRDefault="005925BF" w:rsidP="005925BF">
      <w:pPr>
        <w:jc w:val="left"/>
      </w:pPr>
      <w:r>
        <w:tab/>
        <w:t>assign {A,B,C,D,E,F,G} = DISPLAY;</w:t>
      </w:r>
    </w:p>
    <w:p w:rsidR="005925BF" w:rsidRDefault="005925BF" w:rsidP="005925BF">
      <w:pPr>
        <w:jc w:val="left"/>
      </w:pPr>
    </w:p>
    <w:p w:rsidR="005925BF" w:rsidRDefault="008E4B97" w:rsidP="005925BF">
      <w:pPr>
        <w:jc w:val="left"/>
      </w:pPr>
      <w:r>
        <w:t>endmodule</w:t>
      </w:r>
    </w:p>
    <w:p w:rsidR="008E4B97" w:rsidRDefault="008E4B97" w:rsidP="005925BF">
      <w:pPr>
        <w:jc w:val="left"/>
      </w:pPr>
    </w:p>
    <w:p w:rsidR="008E4B97" w:rsidRDefault="008E4B97" w:rsidP="005925BF">
      <w:pPr>
        <w:jc w:val="left"/>
      </w:pPr>
      <w:r w:rsidRPr="002E6421">
        <w:rPr>
          <w:b/>
        </w:rPr>
        <w:t>G:</w:t>
      </w:r>
      <w:r>
        <w:t xml:space="preserve"> This turns the amount of enabled segments into a count for B to use.</w:t>
      </w:r>
    </w:p>
    <w:p w:rsidR="002560D4" w:rsidRDefault="002560D4" w:rsidP="005925BF">
      <w:pPr>
        <w:jc w:val="left"/>
      </w:pPr>
      <w:r>
        <w:t>There is also a register storing the data before it goes in to count.</w:t>
      </w:r>
    </w:p>
    <w:p w:rsidR="002560D4" w:rsidRDefault="002560D4" w:rsidP="005925BF">
      <w:pPr>
        <w:jc w:val="left"/>
      </w:pPr>
    </w:p>
    <w:p w:rsidR="002560D4" w:rsidRDefault="002560D4" w:rsidP="002560D4">
      <w:pPr>
        <w:jc w:val="left"/>
      </w:pPr>
      <w:r>
        <w:t>module currentCount(checkupdate,enable,count);</w:t>
      </w:r>
    </w:p>
    <w:p w:rsidR="002560D4" w:rsidRDefault="002560D4" w:rsidP="002560D4">
      <w:pPr>
        <w:jc w:val="left"/>
      </w:pPr>
      <w:r>
        <w:tab/>
        <w:t>input [3:0] enable;</w:t>
      </w:r>
    </w:p>
    <w:p w:rsidR="002560D4" w:rsidRDefault="002560D4" w:rsidP="002560D4">
      <w:pPr>
        <w:jc w:val="left"/>
      </w:pPr>
      <w:r>
        <w:tab/>
        <w:t>input checkupdate;</w:t>
      </w:r>
    </w:p>
    <w:p w:rsidR="002560D4" w:rsidRDefault="002560D4" w:rsidP="002560D4">
      <w:pPr>
        <w:jc w:val="left"/>
      </w:pPr>
      <w:r>
        <w:tab/>
        <w:t>output reg [2:0] count;</w:t>
      </w:r>
    </w:p>
    <w:p w:rsidR="002560D4" w:rsidRDefault="002560D4" w:rsidP="002560D4">
      <w:pPr>
        <w:jc w:val="left"/>
      </w:pPr>
      <w:r>
        <w:tab/>
        <w:t>reg r0, r1, r2, r3;</w:t>
      </w:r>
    </w:p>
    <w:p w:rsidR="002560D4" w:rsidRDefault="002560D4" w:rsidP="002560D4">
      <w:pPr>
        <w:jc w:val="left"/>
      </w:pPr>
      <w:r>
        <w:tab/>
      </w:r>
    </w:p>
    <w:p w:rsidR="002560D4" w:rsidRDefault="002560D4" w:rsidP="002560D4">
      <w:pPr>
        <w:jc w:val="left"/>
      </w:pPr>
      <w:r>
        <w:tab/>
        <w:t>always @(enable or checkupdate)</w:t>
      </w:r>
    </w:p>
    <w:p w:rsidR="002560D4" w:rsidRDefault="002560D4" w:rsidP="002560D4">
      <w:pPr>
        <w:jc w:val="left"/>
      </w:pPr>
      <w:r>
        <w:lastRenderedPageBreak/>
        <w:tab/>
        <w:t xml:space="preserve">begin </w:t>
      </w:r>
    </w:p>
    <w:p w:rsidR="002560D4" w:rsidRDefault="002560D4" w:rsidP="002560D4">
      <w:pPr>
        <w:jc w:val="left"/>
      </w:pPr>
      <w:r>
        <w:tab/>
      </w:r>
      <w:r>
        <w:tab/>
      </w:r>
    </w:p>
    <w:p w:rsidR="002560D4" w:rsidRDefault="002560D4" w:rsidP="002560D4">
      <w:pPr>
        <w:jc w:val="left"/>
      </w:pPr>
      <w:r>
        <w:tab/>
      </w:r>
      <w:r>
        <w:tab/>
        <w:t>case(enable)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4'b0000: count &lt;= 3'b000;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4'b0001: count &lt;= 3'b001;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4'b0010: count &lt;= 3'b010;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4'b0011: count &lt;= 3'b010;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4'b0100: count &lt;= 3'b011;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4'b0101: count &lt;= 3'b011;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4'b0110: count &lt;= 3'b011;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4'b0111: count &lt;= 3'b011;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4'b1000: count &lt;= 3'b100;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4'b1001: count &lt;= 3'b100;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4'b1010: count &lt;= 3'b100;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4'b1011: count &lt;= 3'b100;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4'b1100: count &lt;= 3'b100;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4'b1101: count &lt;= 3'b100;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4'b1110: count &lt;= 3'b100;</w:t>
      </w:r>
    </w:p>
    <w:p w:rsidR="002560D4" w:rsidRDefault="002560D4" w:rsidP="002560D4">
      <w:pPr>
        <w:jc w:val="left"/>
      </w:pPr>
      <w:r>
        <w:tab/>
      </w:r>
      <w:r>
        <w:tab/>
      </w:r>
      <w:r>
        <w:tab/>
        <w:t>4'b1111: count &lt;= 3'b100;</w:t>
      </w:r>
    </w:p>
    <w:p w:rsidR="002560D4" w:rsidRDefault="002560D4" w:rsidP="002560D4">
      <w:pPr>
        <w:jc w:val="left"/>
      </w:pPr>
      <w:r>
        <w:tab/>
      </w:r>
      <w:r>
        <w:tab/>
        <w:t>endcase</w:t>
      </w:r>
    </w:p>
    <w:p w:rsidR="002560D4" w:rsidRDefault="002560D4" w:rsidP="002560D4">
      <w:pPr>
        <w:jc w:val="left"/>
      </w:pPr>
      <w:r>
        <w:tab/>
        <w:t>end</w:t>
      </w:r>
    </w:p>
    <w:p w:rsidR="002560D4" w:rsidRDefault="002560D4" w:rsidP="002560D4">
      <w:pPr>
        <w:jc w:val="left"/>
      </w:pPr>
      <w:r>
        <w:tab/>
      </w:r>
    </w:p>
    <w:p w:rsidR="002560D4" w:rsidRDefault="002560D4" w:rsidP="002560D4">
      <w:pPr>
        <w:jc w:val="left"/>
      </w:pPr>
      <w:r>
        <w:t>endmodule</w:t>
      </w:r>
    </w:p>
    <w:p w:rsidR="002560D4" w:rsidRDefault="002560D4" w:rsidP="002560D4">
      <w:pPr>
        <w:jc w:val="left"/>
      </w:pPr>
    </w:p>
    <w:p w:rsidR="002560D4" w:rsidRPr="002E6421" w:rsidRDefault="00A26F81" w:rsidP="002560D4">
      <w:pPr>
        <w:jc w:val="left"/>
        <w:rPr>
          <w:b/>
        </w:rPr>
      </w:pPr>
      <w:r w:rsidRPr="002E6421">
        <w:rPr>
          <w:b/>
        </w:rPr>
        <w:t>H:</w:t>
      </w:r>
    </w:p>
    <w:p w:rsidR="00A26F81" w:rsidRDefault="00A26F81" w:rsidP="002560D4">
      <w:pPr>
        <w:jc w:val="left"/>
      </w:pPr>
      <w:r>
        <w:t>This is just another seven segment display. This just show</w:t>
      </w:r>
      <w:r w:rsidR="00FA5DAB">
        <w:t>s</w:t>
      </w:r>
      <w:r>
        <w:t xml:space="preserve"> whatever your data currently is so you know what you are about to push.</w:t>
      </w:r>
    </w:p>
    <w:p w:rsidR="00FF5C09" w:rsidRDefault="00FF5C09" w:rsidP="002560D4">
      <w:pPr>
        <w:jc w:val="left"/>
      </w:pPr>
    </w:p>
    <w:p w:rsidR="00FF5C09" w:rsidRPr="002E6421" w:rsidRDefault="00FF5C09" w:rsidP="002560D4">
      <w:pPr>
        <w:jc w:val="left"/>
        <w:rPr>
          <w:b/>
        </w:rPr>
      </w:pPr>
      <w:r w:rsidRPr="002E6421">
        <w:rPr>
          <w:b/>
        </w:rPr>
        <w:t xml:space="preserve">Test Cases: </w:t>
      </w:r>
    </w:p>
    <w:p w:rsidR="00FF5C09" w:rsidRDefault="00FF5C09" w:rsidP="002560D4">
      <w:pPr>
        <w:jc w:val="left"/>
      </w:pPr>
      <w:r w:rsidRPr="002E6421">
        <w:rPr>
          <w:b/>
        </w:rPr>
        <w:t>Test push each number</w:t>
      </w:r>
      <w:r>
        <w:t xml:space="preserve"> (some numbers weren’t adding to count at first, especially when I pushed 0, so I used this to make sure every number works in every spot.</w:t>
      </w:r>
    </w:p>
    <w:p w:rsidR="00FF5C09" w:rsidRDefault="00FF5C09" w:rsidP="002560D4">
      <w:pPr>
        <w:jc w:val="left"/>
      </w:pPr>
    </w:p>
    <w:p w:rsidR="00FF5C09" w:rsidRDefault="00FF5C09" w:rsidP="002560D4">
      <w:pPr>
        <w:jc w:val="left"/>
      </w:pPr>
      <w:r>
        <w:t>Push 0 4 times. popadd, then popsubtract, then pop twice.</w:t>
      </w:r>
    </w:p>
    <w:p w:rsidR="00FF5C09" w:rsidRDefault="00FF5C09" w:rsidP="00FF5C09">
      <w:pPr>
        <w:jc w:val="left"/>
      </w:pPr>
      <w:r>
        <w:t>Push 1</w:t>
      </w:r>
      <w:r>
        <w:t xml:space="preserve"> 4 times. popadd, then popsubtract, then pop twice.</w:t>
      </w:r>
    </w:p>
    <w:p w:rsidR="00FF5C09" w:rsidRDefault="00FF5C09" w:rsidP="00FF5C09">
      <w:pPr>
        <w:jc w:val="left"/>
      </w:pPr>
      <w:r>
        <w:t>Push 2</w:t>
      </w:r>
      <w:r>
        <w:t xml:space="preserve"> 4 times. popadd, then popsubtract, then pop twice.</w:t>
      </w:r>
    </w:p>
    <w:p w:rsidR="00FF5C09" w:rsidRDefault="00FF5C09" w:rsidP="002560D4">
      <w:pPr>
        <w:jc w:val="left"/>
      </w:pPr>
      <w:r>
        <w:t>…….</w:t>
      </w:r>
    </w:p>
    <w:p w:rsidR="00FF5C09" w:rsidRDefault="00FF5C09" w:rsidP="00FF5C09">
      <w:pPr>
        <w:jc w:val="left"/>
      </w:pPr>
      <w:r>
        <w:t xml:space="preserve">Push </w:t>
      </w:r>
      <w:r>
        <w:t>F</w:t>
      </w:r>
      <w:r>
        <w:t xml:space="preserve"> 4 times. popadd, then popsubtract, then pop twice.</w:t>
      </w:r>
    </w:p>
    <w:p w:rsidR="00FF5C09" w:rsidRDefault="00FF5C09" w:rsidP="002560D4">
      <w:pPr>
        <w:jc w:val="left"/>
      </w:pPr>
    </w:p>
    <w:p w:rsidR="00E67CB7" w:rsidRDefault="00E67CB7" w:rsidP="002560D4">
      <w:pPr>
        <w:jc w:val="left"/>
        <w:rPr>
          <w:b/>
        </w:rPr>
      </w:pPr>
      <w:r>
        <w:rPr>
          <w:b/>
        </w:rPr>
        <w:t>Current year with math:</w:t>
      </w:r>
    </w:p>
    <w:p w:rsidR="00E67CB7" w:rsidRDefault="00E67CB7" w:rsidP="002560D4">
      <w:pPr>
        <w:jc w:val="left"/>
      </w:pPr>
      <w:r>
        <w:t xml:space="preserve">Push 6, then 1, then 0, then 2. </w:t>
      </w:r>
    </w:p>
    <w:p w:rsidR="00E67CB7" w:rsidRDefault="00E67CB7" w:rsidP="002560D4">
      <w:pPr>
        <w:jc w:val="left"/>
      </w:pPr>
      <w:r>
        <w:t>Display is 2016.</w:t>
      </w:r>
    </w:p>
    <w:p w:rsidR="00E67CB7" w:rsidRDefault="00E67CB7" w:rsidP="002560D4">
      <w:pPr>
        <w:jc w:val="left"/>
      </w:pPr>
      <w:r>
        <w:t>Popadd shows 216.</w:t>
      </w:r>
    </w:p>
    <w:p w:rsidR="00E67CB7" w:rsidRDefault="00E67CB7" w:rsidP="002560D4">
      <w:pPr>
        <w:jc w:val="left"/>
      </w:pPr>
      <w:r>
        <w:t>Popadd shows 36.</w:t>
      </w:r>
    </w:p>
    <w:p w:rsidR="00E67CB7" w:rsidRDefault="00E67CB7" w:rsidP="002560D4">
      <w:pPr>
        <w:jc w:val="left"/>
      </w:pPr>
      <w:r>
        <w:t>Popsubtract shows 3.</w:t>
      </w:r>
    </w:p>
    <w:p w:rsidR="00E67CB7" w:rsidRDefault="00E67CB7" w:rsidP="002560D4">
      <w:pPr>
        <w:jc w:val="left"/>
      </w:pPr>
      <w:r>
        <w:lastRenderedPageBreak/>
        <w:t>Pop shows nothing.</w:t>
      </w:r>
    </w:p>
    <w:p w:rsidR="00E67CB7" w:rsidRDefault="00E67CB7" w:rsidP="002560D4">
      <w:pPr>
        <w:jc w:val="left"/>
      </w:pPr>
    </w:p>
    <w:p w:rsidR="00E67CB7" w:rsidRPr="00E67CB7" w:rsidRDefault="00E67CB7" w:rsidP="002560D4">
      <w:pPr>
        <w:jc w:val="left"/>
      </w:pPr>
      <w:bookmarkStart w:id="0" w:name="_GoBack"/>
      <w:bookmarkEnd w:id="0"/>
    </w:p>
    <w:p w:rsidR="002E6421" w:rsidRDefault="002E6421" w:rsidP="002560D4">
      <w:pPr>
        <w:jc w:val="left"/>
      </w:pPr>
    </w:p>
    <w:sectPr w:rsidR="002E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22"/>
    <w:rsid w:val="00141EB2"/>
    <w:rsid w:val="001858B6"/>
    <w:rsid w:val="001978B8"/>
    <w:rsid w:val="002237C7"/>
    <w:rsid w:val="00226986"/>
    <w:rsid w:val="002560D4"/>
    <w:rsid w:val="002B0562"/>
    <w:rsid w:val="002E6421"/>
    <w:rsid w:val="003613F1"/>
    <w:rsid w:val="00436A35"/>
    <w:rsid w:val="005925BF"/>
    <w:rsid w:val="00621722"/>
    <w:rsid w:val="006C546D"/>
    <w:rsid w:val="008E4B97"/>
    <w:rsid w:val="00996EC5"/>
    <w:rsid w:val="00A26F81"/>
    <w:rsid w:val="00A6495D"/>
    <w:rsid w:val="00A90DEA"/>
    <w:rsid w:val="00C51E67"/>
    <w:rsid w:val="00CE223E"/>
    <w:rsid w:val="00D20B2B"/>
    <w:rsid w:val="00E24496"/>
    <w:rsid w:val="00E622DF"/>
    <w:rsid w:val="00E67CB7"/>
    <w:rsid w:val="00FA5DAB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D8CA"/>
  <w15:chartTrackingRefBased/>
  <w15:docId w15:val="{7008BB99-E393-434F-ACB6-5E7F2FA3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D15087FF.dotm</Template>
  <TotalTime>35</TotalTime>
  <Pages>11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Wieczorek, Ethan T</dc:creator>
  <cp:keywords/>
  <dc:description/>
  <cp:lastModifiedBy>Wieczorek, Ethan T</cp:lastModifiedBy>
  <cp:revision>24</cp:revision>
  <dcterms:created xsi:type="dcterms:W3CDTF">2016-12-08T01:22:00Z</dcterms:created>
  <dcterms:modified xsi:type="dcterms:W3CDTF">2016-12-09T06:36:00Z</dcterms:modified>
</cp:coreProperties>
</file>